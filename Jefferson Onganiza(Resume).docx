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623DF5" w:rsidP="00623DF5">
            <w:pPr>
              <w:tabs>
                <w:tab w:val="left" w:pos="990"/>
              </w:tabs>
              <w:ind w:left="990" w:hanging="990"/>
              <w:jc w:val="center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46DD64A8" wp14:editId="366B655C">
                  <wp:extent cx="2076450" cy="2626746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jef_new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583" cy="264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80EAF05643544A64B9073A8956260276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11C5C94" wp14:editId="481871A8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1C5C94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Pr="00036450" w:rsidRDefault="009C36EF" w:rsidP="00776643">
            <w:pPr>
              <w:rPr>
                <w:b/>
              </w:rPr>
            </w:pPr>
            <w:r>
              <w:rPr>
                <w:b/>
              </w:rPr>
              <w:t>Notre Dame University</w:t>
            </w:r>
          </w:p>
          <w:p w:rsidR="009C36EF" w:rsidRPr="009C36EF" w:rsidRDefault="009C36EF" w:rsidP="009C36EF">
            <w:pPr>
              <w:pStyle w:val="Date"/>
            </w:pPr>
            <w:r>
              <w:t>2014</w:t>
            </w:r>
            <w:r w:rsidR="006D409C" w:rsidRPr="00036450">
              <w:t xml:space="preserve"> </w:t>
            </w:r>
            <w:r>
              <w:t>–</w:t>
            </w:r>
            <w:r w:rsidR="006D409C" w:rsidRPr="00036450">
              <w:t xml:space="preserve"> </w:t>
            </w:r>
            <w:r>
              <w:t>2019</w:t>
            </w:r>
          </w:p>
          <w:p w:rsidR="006D409C" w:rsidRPr="009C36EF" w:rsidRDefault="009C36EF" w:rsidP="00776643">
            <w:pPr>
              <w:rPr>
                <w:rFonts w:ascii="Gilroy Medium" w:hAnsi="Gilroy Medium" w:hint="eastAsia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9C36EF">
              <w:rPr>
                <w:rFonts w:ascii="Gilroy Medium" w:hAnsi="Gilroy Medium"/>
                <w:color w:val="000000" w:themeColor="text1"/>
                <w:sz w:val="23"/>
                <w:szCs w:val="23"/>
                <w:shd w:val="clear" w:color="auto" w:fill="FFFFFF"/>
              </w:rPr>
              <w:t>Graduated as a Working Scholar at Notre Dame University Canteen.</w:t>
            </w:r>
          </w:p>
          <w:p w:rsidR="009C36EF" w:rsidRDefault="009C36EF" w:rsidP="00776643"/>
          <w:p w:rsidR="006D409C" w:rsidRPr="00036450" w:rsidRDefault="009C36EF" w:rsidP="00776643">
            <w:pPr>
              <w:rPr>
                <w:b/>
              </w:rPr>
            </w:pPr>
            <w:r>
              <w:rPr>
                <w:b/>
              </w:rPr>
              <w:t xml:space="preserve">Notre Dame of </w:t>
            </w:r>
            <w:proofErr w:type="spellStart"/>
            <w:r>
              <w:rPr>
                <w:b/>
              </w:rPr>
              <w:t>Cotabato</w:t>
            </w:r>
            <w:proofErr w:type="spellEnd"/>
            <w:r>
              <w:rPr>
                <w:b/>
              </w:rPr>
              <w:t xml:space="preserve"> </w:t>
            </w:r>
          </w:p>
          <w:p w:rsidR="006D409C" w:rsidRDefault="009C36EF" w:rsidP="00776643">
            <w:pPr>
              <w:pStyle w:val="Date"/>
            </w:pPr>
            <w:r>
              <w:t>2010</w:t>
            </w:r>
            <w:r w:rsidR="006D409C" w:rsidRPr="00036450">
              <w:t xml:space="preserve"> </w:t>
            </w:r>
            <w:r>
              <w:t>–</w:t>
            </w:r>
            <w:r w:rsidR="006D409C" w:rsidRPr="00036450">
              <w:t xml:space="preserve"> </w:t>
            </w:r>
            <w:r>
              <w:t>2014</w:t>
            </w:r>
          </w:p>
          <w:p w:rsidR="009C36EF" w:rsidRPr="009C36EF" w:rsidRDefault="0071775D" w:rsidP="009C36EF">
            <w:pPr>
              <w:rPr>
                <w:color w:val="000000" w:themeColor="text1"/>
              </w:rPr>
            </w:pPr>
            <w:r>
              <w:rPr>
                <w:rFonts w:ascii="Gilroy Medium" w:hAnsi="Gilroy Medium"/>
                <w:color w:val="000000" w:themeColor="text1"/>
                <w:sz w:val="23"/>
                <w:szCs w:val="23"/>
                <w:shd w:val="clear" w:color="auto" w:fill="FFFFFF"/>
              </w:rPr>
              <w:t xml:space="preserve">Graduated as a scholar. </w:t>
            </w:r>
            <w:bookmarkStart w:id="0" w:name="_GoBack"/>
            <w:bookmarkEnd w:id="0"/>
            <w:r w:rsidR="009C36EF" w:rsidRPr="009C36EF">
              <w:rPr>
                <w:rFonts w:ascii="Gilroy Medium" w:hAnsi="Gilroy Medium"/>
                <w:color w:val="000000" w:themeColor="text1"/>
                <w:sz w:val="23"/>
                <w:szCs w:val="23"/>
                <w:shd w:val="clear" w:color="auto" w:fill="FFFFFF"/>
              </w:rPr>
              <w:t>P.M Shift Program</w:t>
            </w:r>
          </w:p>
          <w:p w:rsidR="006D409C" w:rsidRDefault="006D409C" w:rsidP="009C36EF"/>
          <w:p w:rsidR="009C36EF" w:rsidRPr="00036450" w:rsidRDefault="009C36EF" w:rsidP="009C36EF">
            <w:pPr>
              <w:rPr>
                <w:b/>
              </w:rPr>
            </w:pPr>
            <w:proofErr w:type="spellStart"/>
            <w:r>
              <w:rPr>
                <w:b/>
              </w:rPr>
              <w:t>Cotabato</w:t>
            </w:r>
            <w:proofErr w:type="spellEnd"/>
            <w:r>
              <w:rPr>
                <w:b/>
              </w:rPr>
              <w:t xml:space="preserve"> City Central Pilot School</w:t>
            </w:r>
          </w:p>
          <w:p w:rsidR="009C36EF" w:rsidRPr="00036450" w:rsidRDefault="009C36EF" w:rsidP="009C36EF">
            <w:pPr>
              <w:pStyle w:val="Date"/>
            </w:pPr>
            <w:r>
              <w:t>2004</w:t>
            </w:r>
            <w:r w:rsidRPr="00036450">
              <w:t xml:space="preserve"> - </w:t>
            </w:r>
            <w:r>
              <w:t>2010</w:t>
            </w:r>
          </w:p>
          <w:p w:rsidR="009C36EF" w:rsidRDefault="009C36EF" w:rsidP="009C36EF"/>
        </w:tc>
      </w:tr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Pr="00BB685E" w:rsidRDefault="00802F21" w:rsidP="00BB685E">
            <w:pPr>
              <w:pStyle w:val="Title"/>
              <w:jc w:val="left"/>
              <w:rPr>
                <w:sz w:val="52"/>
              </w:rPr>
            </w:pPr>
            <w:r>
              <w:rPr>
                <w:noProof/>
                <w:sz w:val="52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C0EA5" wp14:editId="572AA55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-4150995</wp:posOffset>
                      </wp:positionV>
                      <wp:extent cx="2289175" cy="1118870"/>
                      <wp:effectExtent l="0" t="0" r="0" b="508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9658" cy="11188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685E" w:rsidRPr="009C36EF" w:rsidRDefault="00BB685E" w:rsidP="00BB685E">
                                  <w:pPr>
                                    <w:pStyle w:val="Title"/>
                                    <w:jc w:val="left"/>
                                    <w:rPr>
                                      <w:sz w:val="52"/>
                                    </w:rPr>
                                  </w:pPr>
                                  <w:r w:rsidRPr="009C36EF">
                                    <w:rPr>
                                      <w:sz w:val="52"/>
                                    </w:rPr>
                                    <w:t>JEFFERSOn ONGANIZA</w:t>
                                  </w:r>
                                </w:p>
                                <w:p w:rsidR="00BB685E" w:rsidRDefault="00BB685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DC0E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7" type="#_x0000_t202" style="position:absolute;margin-left:.1pt;margin-top:-326.85pt;width:180.25pt;height:8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" filled="f" stroked="f" strokeweight=".5pt">
                      <v:textbox>
                        <w:txbxContent>
                          <w:p w:rsidR="00BB685E" w:rsidRPr="009C36EF" w:rsidRDefault="00BB685E" w:rsidP="00BB685E">
                            <w:pPr>
                              <w:pStyle w:val="Title"/>
                              <w:jc w:val="left"/>
                              <w:rPr>
                                <w:sz w:val="52"/>
                              </w:rPr>
                            </w:pPr>
                            <w:r w:rsidRPr="009C36EF">
                              <w:rPr>
                                <w:sz w:val="52"/>
                              </w:rPr>
                              <w:t>JEFFERSOn ONGANIZA</w:t>
                            </w:r>
                          </w:p>
                          <w:p w:rsidR="00BB685E" w:rsidRDefault="00BB685E"/>
                        </w:txbxContent>
                      </v:textbox>
                    </v:shape>
                  </w:pict>
                </mc:Fallback>
              </mc:AlternateContent>
            </w:r>
            <w:r w:rsidR="00BB685E">
              <w:rPr>
                <w:noProof/>
                <w:sz w:val="52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5ABED7" wp14:editId="3358012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-3097530</wp:posOffset>
                      </wp:positionV>
                      <wp:extent cx="2360295" cy="3646805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0295" cy="36468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id w:val="-2083748470"/>
                                    <w:placeholder>
                                      <w:docPart w:val="AF6D69FCBE6F46A6871FBA9CB19A9E17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:rsidR="00BB685E" w:rsidRPr="005D47DE" w:rsidRDefault="00BB685E" w:rsidP="00BB685E">
                                      <w:pPr>
                                        <w:pStyle w:val="Heading2"/>
                                      </w:pPr>
                                      <w:r w:rsidRPr="005D47DE">
                                        <w:t>Profile</w:t>
                                      </w:r>
                                    </w:p>
                                  </w:sdtContent>
                                </w:sdt>
                                <w:p w:rsidR="00BB685E" w:rsidRPr="009C36EF" w:rsidRDefault="00A51195" w:rsidP="00BB685E">
                                  <w:pPr>
                                    <w:pStyle w:val="ProfileTex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Gilroy Medium" w:hAnsi="Gilroy Medium"/>
                                      <w:color w:val="000000" w:themeColor="text1"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>An aspiring front-end web developer  with a strong work ethic, organizational skills and eagerness to continuously learn and improve</w:t>
                                  </w:r>
                                </w:p>
                                <w:p w:rsidR="00BB685E" w:rsidRDefault="00BB685E" w:rsidP="00BB685E"/>
                                <w:sdt>
                                  <w:sdtPr>
                                    <w:id w:val="1870564597"/>
                                    <w:placeholder>
                                      <w:docPart w:val="AB2F7BA9480946EA9C63378A3913A498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:rsidR="00BB685E" w:rsidRDefault="00BB685E" w:rsidP="00BB685E">
                                      <w:pPr>
                                        <w:pStyle w:val="Heading2"/>
                                      </w:pPr>
                                      <w:r w:rsidRPr="005D47DE">
                                        <w:rPr>
                                          <w:rStyle w:val="Heading2Char"/>
                                        </w:rPr>
                                        <w:t>CONTACT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id w:val="-149913328"/>
                                    <w:placeholder>
                                      <w:docPart w:val="B5735CB0D9584B4A80425F9E5FDF184E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:rsidR="00BB685E" w:rsidRDefault="00BB685E" w:rsidP="00BB685E">
                                      <w:pPr>
                                        <w:pStyle w:val="ContactDetails"/>
                                      </w:pPr>
                                      <w:r w:rsidRPr="004D3011">
                                        <w:t>PHONE:</w:t>
                                      </w:r>
                                    </w:p>
                                  </w:sdtContent>
                                </w:sdt>
                                <w:p w:rsidR="00BB685E" w:rsidRDefault="00BB685E" w:rsidP="00BB685E">
                                  <w:pPr>
                                    <w:pStyle w:val="ContactDetails"/>
                                  </w:pPr>
                                  <w:r>
                                    <w:t>09663202342</w:t>
                                  </w:r>
                                </w:p>
                                <w:p w:rsidR="00BB685E" w:rsidRDefault="00BB685E" w:rsidP="00BB685E"/>
                                <w:sdt>
                                  <w:sdtPr>
                                    <w:id w:val="-1304615153"/>
                                    <w:placeholder>
                                      <w:docPart w:val="CF9DF56CA99D4E8B8A7A03F7BAB3F4A2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:rsidR="00BB685E" w:rsidRDefault="00BB685E" w:rsidP="00BB685E">
                                      <w:pPr>
                                        <w:pStyle w:val="ContactDetails"/>
                                      </w:pPr>
                                      <w:r w:rsidRPr="004D3011">
                                        <w:t>EMAIL:</w:t>
                                      </w:r>
                                    </w:p>
                                  </w:sdtContent>
                                </w:sdt>
                                <w:p w:rsidR="00BB685E" w:rsidRDefault="00BB685E" w:rsidP="00BB685E">
                                  <w:r>
                                    <w:t>larrydelacruz666@gmail.com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ABED7" id="Text Box 11" o:spid="_x0000_s1028" type="#_x0000_t202" style="position:absolute;margin-left:.05pt;margin-top:-243.9pt;width:185.85pt;height:28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" filled="f" stroked="f" strokeweight=".5pt">
                      <v:textbox>
                        <w:txbxContent>
                          <w:sdt>
                            <w:sdtPr>
                              <w:id w:val="-2083748470"/>
                              <w:placeholder>
                                <w:docPart w:val="AF6D69FCBE6F46A6871FBA9CB19A9E17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B685E" w:rsidRPr="005D47DE" w:rsidRDefault="00BB685E" w:rsidP="00BB685E">
                                <w:pPr>
                                  <w:pStyle w:val="Heading2"/>
                                </w:pPr>
                                <w:r w:rsidRPr="005D47DE">
                                  <w:t>Profile</w:t>
                                </w:r>
                              </w:p>
                            </w:sdtContent>
                          </w:sdt>
                          <w:p w:rsidR="00BB685E" w:rsidRPr="009C36EF" w:rsidRDefault="00A51195" w:rsidP="00BB685E">
                            <w:pPr>
                              <w:pStyle w:val="ProfileTex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ilroy Medium" w:hAnsi="Gilroy Medium"/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>An aspiring front-end web developer  with a strong work ethic, organizational skills and eagerness to continuously learn and improve</w:t>
                            </w:r>
                          </w:p>
                          <w:p w:rsidR="00BB685E" w:rsidRDefault="00BB685E" w:rsidP="00BB685E"/>
                          <w:sdt>
                            <w:sdtPr>
                              <w:id w:val="1870564597"/>
                              <w:placeholder>
                                <w:docPart w:val="AB2F7BA9480946EA9C63378A3913A498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B685E" w:rsidRDefault="00BB685E" w:rsidP="00BB685E">
                                <w:pPr>
                                  <w:pStyle w:val="Heading2"/>
                                </w:pPr>
                                <w:r w:rsidRPr="005D47DE">
                                  <w:rPr>
                                    <w:rStyle w:val="Heading2Char"/>
                                  </w:rPr>
                                  <w:t>CONTACT</w:t>
                                </w:r>
                              </w:p>
                            </w:sdtContent>
                          </w:sdt>
                          <w:sdt>
                            <w:sdtPr>
                              <w:id w:val="-149913328"/>
                              <w:placeholder>
                                <w:docPart w:val="B5735CB0D9584B4A80425F9E5FDF184E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B685E" w:rsidRDefault="00BB685E" w:rsidP="00BB685E">
                                <w:pPr>
                                  <w:pStyle w:val="ContactDetails"/>
                                </w:pPr>
                                <w:r w:rsidRPr="004D3011">
                                  <w:t>PHONE:</w:t>
                                </w:r>
                              </w:p>
                            </w:sdtContent>
                          </w:sdt>
                          <w:p w:rsidR="00BB685E" w:rsidRDefault="00BB685E" w:rsidP="00BB685E">
                            <w:pPr>
                              <w:pStyle w:val="ContactDetails"/>
                            </w:pPr>
                            <w:r>
                              <w:t>09663202342</w:t>
                            </w:r>
                          </w:p>
                          <w:p w:rsidR="00BB685E" w:rsidRDefault="00BB685E" w:rsidP="00BB685E"/>
                          <w:sdt>
                            <w:sdtPr>
                              <w:id w:val="-1304615153"/>
                              <w:placeholder>
                                <w:docPart w:val="CF9DF56CA99D4E8B8A7A03F7BAB3F4A2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B685E" w:rsidRDefault="00BB685E" w:rsidP="00BB685E">
                                <w:pPr>
                                  <w:pStyle w:val="ContactDetails"/>
                                </w:pPr>
                                <w:r w:rsidRPr="004D3011">
                                  <w:t>EMAIL:</w:t>
                                </w:r>
                              </w:p>
                            </w:sdtContent>
                          </w:sdt>
                          <w:p w:rsidR="00BB685E" w:rsidRDefault="00BB685E" w:rsidP="00BB685E">
                            <w:r>
                              <w:t>larrydelacruz666@gmail.com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D409C" w:rsidRDefault="006D409C" w:rsidP="00BB685E">
            <w:pPr>
              <w:pStyle w:val="Heading2"/>
            </w:pPr>
          </w:p>
          <w:p w:rsidR="00BB685E" w:rsidRPr="00BB685E" w:rsidRDefault="00BB685E" w:rsidP="00BB685E"/>
          <w:p w:rsidR="00BB685E" w:rsidRPr="00BB685E" w:rsidRDefault="00BB685E" w:rsidP="00BB685E"/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C1CE3B79E6FA4B5DA841463C09184B28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:rsidTr="009C36EF">
        <w:trPr>
          <w:trHeight w:val="3177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17382C54" wp14:editId="61095F8A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382C54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ufjA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Default="009C36EF" w:rsidP="00776643">
            <w:pPr>
              <w:rPr>
                <w:bCs/>
              </w:rPr>
            </w:pPr>
            <w:proofErr w:type="spellStart"/>
            <w:r>
              <w:rPr>
                <w:b/>
              </w:rPr>
              <w:t>Cotabato</w:t>
            </w:r>
            <w:proofErr w:type="spellEnd"/>
            <w:r>
              <w:rPr>
                <w:b/>
              </w:rPr>
              <w:t xml:space="preserve"> Regional and Medical Center</w:t>
            </w:r>
            <w:r w:rsidR="006D409C">
              <w:rPr>
                <w:b/>
              </w:rPr>
              <w:t xml:space="preserve"> </w:t>
            </w:r>
            <w:r w:rsidR="006D409C" w:rsidRPr="00036450">
              <w:t xml:space="preserve"> </w:t>
            </w:r>
            <w:r>
              <w:rPr>
                <w:b/>
              </w:rPr>
              <w:t>J.O – I.T Staff</w:t>
            </w:r>
          </w:p>
          <w:p w:rsidR="009C36EF" w:rsidRDefault="00BB685E" w:rsidP="00776643">
            <w:r>
              <w:t>October 24, 202</w:t>
            </w:r>
            <w:r w:rsidR="009C36EF">
              <w:t>2</w:t>
            </w:r>
            <w:r w:rsidR="006D409C" w:rsidRPr="00036450">
              <w:t>–</w:t>
            </w:r>
            <w:r w:rsidR="009C36EF">
              <w:t>Present</w:t>
            </w:r>
          </w:p>
          <w:p w:rsidR="00BB685E" w:rsidRPr="00036450" w:rsidRDefault="00BB685E" w:rsidP="00776643"/>
          <w:p w:rsidR="00BB685E" w:rsidRDefault="009C36EF" w:rsidP="00776643">
            <w:pPr>
              <w:rPr>
                <w:rFonts w:ascii="Gilroy Medium" w:hAnsi="Gilroy Medium" w:hint="eastAsia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9C36EF">
              <w:rPr>
                <w:rFonts w:ascii="Gilroy Medium" w:hAnsi="Gilroy Medium"/>
                <w:color w:val="000000" w:themeColor="text1"/>
                <w:sz w:val="23"/>
                <w:szCs w:val="23"/>
                <w:shd w:val="clear" w:color="auto" w:fill="FFFFFF"/>
              </w:rPr>
              <w:t xml:space="preserve">Administrative assistant related works including updating of construction accomplishment report </w:t>
            </w:r>
            <w:r w:rsidR="00623DF5">
              <w:rPr>
                <w:rFonts w:ascii="Gilroy Medium" w:hAnsi="Gilroy Medium"/>
                <w:color w:val="000000" w:themeColor="text1"/>
                <w:sz w:val="23"/>
                <w:szCs w:val="23"/>
                <w:shd w:val="clear" w:color="auto" w:fill="FFFFFF"/>
              </w:rPr>
              <w:t>pre</w:t>
            </w:r>
            <w:r w:rsidRPr="009C36EF">
              <w:rPr>
                <w:rFonts w:ascii="Gilroy Medium" w:hAnsi="Gilroy Medium"/>
                <w:color w:val="000000" w:themeColor="text1"/>
                <w:sz w:val="23"/>
                <w:szCs w:val="23"/>
                <w:shd w:val="clear" w:color="auto" w:fill="FFFFFF"/>
              </w:rPr>
              <w:t xml:space="preserve">sentation, encoding and submission of reports online, processing documents and other computer related job needed by the section. </w:t>
            </w:r>
          </w:p>
          <w:p w:rsidR="00BB685E" w:rsidRDefault="00BB685E" w:rsidP="00776643">
            <w:pPr>
              <w:rPr>
                <w:rFonts w:ascii="Gilroy Medium" w:hAnsi="Gilroy Medium" w:hint="eastAsia"/>
                <w:color w:val="000000" w:themeColor="text1"/>
                <w:sz w:val="23"/>
                <w:szCs w:val="23"/>
                <w:shd w:val="clear" w:color="auto" w:fill="FFFFFF"/>
              </w:rPr>
            </w:pPr>
          </w:p>
          <w:p w:rsidR="00BB685E" w:rsidRDefault="00BB685E" w:rsidP="00BB685E">
            <w:pPr>
              <w:rPr>
                <w:b/>
              </w:rPr>
            </w:pPr>
            <w:r>
              <w:rPr>
                <w:b/>
              </w:rPr>
              <w:t>Working Scholar at Notre Dame University</w:t>
            </w:r>
          </w:p>
          <w:p w:rsidR="00BB685E" w:rsidRDefault="00BB685E" w:rsidP="00BB685E">
            <w:r>
              <w:t xml:space="preserve">November 04, 2014 </w:t>
            </w:r>
            <w:r w:rsidRPr="00036450">
              <w:t>–</w:t>
            </w:r>
            <w:r>
              <w:t xml:space="preserve"> October 30, 2019</w:t>
            </w:r>
          </w:p>
          <w:p w:rsidR="00BB685E" w:rsidRDefault="00BB685E" w:rsidP="00BB685E"/>
          <w:p w:rsidR="00BB685E" w:rsidRPr="00036450" w:rsidRDefault="006B4730" w:rsidP="00BB685E">
            <w:r>
              <w:t>Dishwasher, Baker helper and kitchen helper at University Canteen, Notre Dame University.</w:t>
            </w:r>
          </w:p>
          <w:p w:rsidR="009C36EF" w:rsidRDefault="009C36EF" w:rsidP="00776643">
            <w:pPr>
              <w:rPr>
                <w:rFonts w:ascii="Gilroy Medium" w:hAnsi="Gilroy Medium" w:hint="eastAsia"/>
                <w:color w:val="000000" w:themeColor="text1"/>
                <w:sz w:val="23"/>
                <w:szCs w:val="23"/>
                <w:shd w:val="clear" w:color="auto" w:fill="FFFFFF"/>
              </w:rPr>
            </w:pPr>
          </w:p>
          <w:p w:rsidR="009C36EF" w:rsidRDefault="009C36EF" w:rsidP="009C36EF"/>
        </w:tc>
      </w:tr>
      <w:tr w:rsidR="006D409C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398C810B0EED430CB38C784DE5E0E609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Tr="009C36EF">
        <w:trPr>
          <w:trHeight w:val="2358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30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AkDf/w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6D409C" w:rsidRDefault="000730E7" w:rsidP="00776643">
            <w:pPr>
              <w:rPr>
                <w:b/>
              </w:rPr>
            </w:pPr>
            <w:r>
              <w:rPr>
                <w:b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-684530</wp:posOffset>
                      </wp:positionV>
                      <wp:extent cx="4052570" cy="1423035"/>
                      <wp:effectExtent l="0" t="0" r="24130" b="2476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2570" cy="14233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30E7" w:rsidRDefault="000730E7" w:rsidP="000730E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Installation and Computer Troubleshooting</w:t>
                                  </w:r>
                                </w:p>
                                <w:p w:rsidR="000730E7" w:rsidRDefault="000730E7"/>
                                <w:p w:rsidR="000730E7" w:rsidRDefault="000730E7" w:rsidP="000730E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Microsoft Office(Excel, Word, Powerpoint)</w:t>
                                  </w:r>
                                </w:p>
                                <w:p w:rsidR="000730E7" w:rsidRDefault="000730E7" w:rsidP="000730E7">
                                  <w:pPr>
                                    <w:pStyle w:val="ListParagraph"/>
                                  </w:pPr>
                                </w:p>
                                <w:p w:rsidR="000730E7" w:rsidRDefault="000730E7" w:rsidP="000730E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Basic knowle</w:t>
                                  </w:r>
                                  <w:r w:rsidR="006B4730">
                                    <w:t xml:space="preserve">dge in programming (VB.net, </w:t>
                                  </w:r>
                                  <w:r>
                                    <w:t xml:space="preserve">SQL, </w:t>
                                  </w:r>
                                  <w:r w:rsidR="006B4730">
                                    <w:t>Web Programming(HTML,CSS,</w:t>
                                  </w:r>
                                  <w:r>
                                    <w:t>JAVASCRIPT</w:t>
                                  </w:r>
                                  <w:r w:rsidR="006B4730">
                                    <w:t>,PHP</w:t>
                                  </w:r>
                                  <w:r>
                                    <w:t>)</w:t>
                                  </w:r>
                                </w:p>
                                <w:p w:rsidR="00F41F18" w:rsidRDefault="00F41F18" w:rsidP="00F41F18">
                                  <w:pPr>
                                    <w:pStyle w:val="ListParagraph"/>
                                  </w:pPr>
                                </w:p>
                                <w:p w:rsidR="00F41F18" w:rsidRDefault="00F41F18" w:rsidP="000730E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Basic knowledge in Photoshop</w:t>
                                  </w:r>
                                </w:p>
                                <w:p w:rsidR="00F41F18" w:rsidRDefault="00F41F18" w:rsidP="00F41F1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31" type="#_x0000_t202" style="position:absolute;margin-left:0;margin-top:-53.9pt;width:319.1pt;height:11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" fillcolor="white [3201]" strokeweight=".5pt">
                      <v:textbox>
                        <w:txbxContent>
                          <w:p w:rsidR="000730E7" w:rsidRDefault="000730E7" w:rsidP="00073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Installation and Computer Troubleshooting</w:t>
                            </w:r>
                          </w:p>
                          <w:p w:rsidR="000730E7" w:rsidRDefault="000730E7"/>
                          <w:p w:rsidR="000730E7" w:rsidRDefault="000730E7" w:rsidP="00073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Microsoft Office(Excel, Word, Powerpoint)</w:t>
                            </w:r>
                          </w:p>
                          <w:p w:rsidR="000730E7" w:rsidRDefault="000730E7" w:rsidP="000730E7">
                            <w:pPr>
                              <w:pStyle w:val="ListParagraph"/>
                            </w:pPr>
                          </w:p>
                          <w:p w:rsidR="000730E7" w:rsidRDefault="000730E7" w:rsidP="00073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Basic knowle</w:t>
                            </w:r>
                            <w:r w:rsidR="006B4730">
                              <w:t xml:space="preserve">dge in programming (VB.net, </w:t>
                            </w:r>
                            <w:r>
                              <w:t xml:space="preserve">SQL, </w:t>
                            </w:r>
                            <w:r w:rsidR="006B4730">
                              <w:t>Web Programming(HTML,CSS,</w:t>
                            </w:r>
                            <w:r>
                              <w:t>JAVASCRIPT</w:t>
                            </w:r>
                            <w:r w:rsidR="006B4730">
                              <w:t>,PHP</w:t>
                            </w:r>
                            <w:r>
                              <w:t>)</w:t>
                            </w:r>
                          </w:p>
                          <w:p w:rsidR="00F41F18" w:rsidRDefault="00F41F18" w:rsidP="00F41F18">
                            <w:pPr>
                              <w:pStyle w:val="ListParagraph"/>
                            </w:pPr>
                          </w:p>
                          <w:p w:rsidR="00F41F18" w:rsidRDefault="00F41F18" w:rsidP="00073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Basic knowledge in Photoshop</w:t>
                            </w:r>
                          </w:p>
                          <w:p w:rsidR="00F41F18" w:rsidRDefault="00F41F18" w:rsidP="00F41F18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53B84" w:rsidRDefault="00153B84" w:rsidP="005D47DE"/>
    <w:sectPr w:rsidR="00153B84" w:rsidSect="00F56513">
      <w:headerReference w:type="default" r:id="rId11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0AC" w:rsidRDefault="004A70AC" w:rsidP="00C51CF5">
      <w:r>
        <w:separator/>
      </w:r>
    </w:p>
  </w:endnote>
  <w:endnote w:type="continuationSeparator" w:id="0">
    <w:p w:rsidR="004A70AC" w:rsidRDefault="004A70AC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Gilroy Mediu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0AC" w:rsidRDefault="004A70AC" w:rsidP="00C51CF5">
      <w:r>
        <w:separator/>
      </w:r>
    </w:p>
  </w:footnote>
  <w:footnote w:type="continuationSeparator" w:id="0">
    <w:p w:rsidR="004A70AC" w:rsidRDefault="004A70AC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F5" w:rsidRDefault="00F56513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7B1275E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2B04033"/>
    <w:multiLevelType w:val="hybridMultilevel"/>
    <w:tmpl w:val="FB02128A"/>
    <w:lvl w:ilvl="0" w:tplc="501A82B6">
      <w:start w:val="2004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EF"/>
    <w:rsid w:val="000521EF"/>
    <w:rsid w:val="000730E7"/>
    <w:rsid w:val="000A545F"/>
    <w:rsid w:val="000F3BEA"/>
    <w:rsid w:val="0010314C"/>
    <w:rsid w:val="00153B84"/>
    <w:rsid w:val="00196AAB"/>
    <w:rsid w:val="001A4D1A"/>
    <w:rsid w:val="001B0B3D"/>
    <w:rsid w:val="003B0DB8"/>
    <w:rsid w:val="00431999"/>
    <w:rsid w:val="00443E2D"/>
    <w:rsid w:val="004A70AC"/>
    <w:rsid w:val="00572086"/>
    <w:rsid w:val="00597871"/>
    <w:rsid w:val="005D47DE"/>
    <w:rsid w:val="005F364E"/>
    <w:rsid w:val="0062123A"/>
    <w:rsid w:val="00623DF5"/>
    <w:rsid w:val="00635EF0"/>
    <w:rsid w:val="00646E75"/>
    <w:rsid w:val="00663587"/>
    <w:rsid w:val="006B4730"/>
    <w:rsid w:val="006D409C"/>
    <w:rsid w:val="006F3512"/>
    <w:rsid w:val="0071775D"/>
    <w:rsid w:val="00776643"/>
    <w:rsid w:val="00797579"/>
    <w:rsid w:val="007D0F5B"/>
    <w:rsid w:val="00802F21"/>
    <w:rsid w:val="00882E29"/>
    <w:rsid w:val="008F290E"/>
    <w:rsid w:val="00942045"/>
    <w:rsid w:val="00964B9F"/>
    <w:rsid w:val="009C36EF"/>
    <w:rsid w:val="009F215D"/>
    <w:rsid w:val="00A51195"/>
    <w:rsid w:val="00A73BCA"/>
    <w:rsid w:val="00A75FCE"/>
    <w:rsid w:val="00AC5509"/>
    <w:rsid w:val="00AF4EA4"/>
    <w:rsid w:val="00B0669D"/>
    <w:rsid w:val="00B90CEF"/>
    <w:rsid w:val="00B95D4D"/>
    <w:rsid w:val="00BB685E"/>
    <w:rsid w:val="00C51CF5"/>
    <w:rsid w:val="00C93D20"/>
    <w:rsid w:val="00CA407F"/>
    <w:rsid w:val="00D00A30"/>
    <w:rsid w:val="00D22E06"/>
    <w:rsid w:val="00D8438A"/>
    <w:rsid w:val="00DC71AE"/>
    <w:rsid w:val="00E55D74"/>
    <w:rsid w:val="00E774C3"/>
    <w:rsid w:val="00E8541C"/>
    <w:rsid w:val="00EA7E58"/>
    <w:rsid w:val="00F41F18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FD-324\AppData\Roaming\Microsoft\Templates\Cub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EAF05643544A64B9073A8956260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6DF18-E20D-4D0E-AC9B-17CE76A2D717}"/>
      </w:docPartPr>
      <w:docPartBody>
        <w:p w:rsidR="00F41E9F" w:rsidRDefault="002756B4">
          <w:pPr>
            <w:pStyle w:val="80EAF05643544A64B9073A8956260276"/>
          </w:pPr>
          <w:r w:rsidRPr="00036450">
            <w:t>EDUCATION</w:t>
          </w:r>
        </w:p>
      </w:docPartBody>
    </w:docPart>
    <w:docPart>
      <w:docPartPr>
        <w:name w:val="C1CE3B79E6FA4B5DA841463C09184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FEB79-94C8-4004-83AD-21FE05FBBE95}"/>
      </w:docPartPr>
      <w:docPartBody>
        <w:p w:rsidR="00F41E9F" w:rsidRDefault="002756B4">
          <w:pPr>
            <w:pStyle w:val="C1CE3B79E6FA4B5DA841463C09184B28"/>
          </w:pPr>
          <w:r w:rsidRPr="00036450">
            <w:t>WORK EXPERIENCE</w:t>
          </w:r>
        </w:p>
      </w:docPartBody>
    </w:docPart>
    <w:docPart>
      <w:docPartPr>
        <w:name w:val="398C810B0EED430CB38C784DE5E0E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1BEA5-9818-4FA7-AA85-86AAC8568897}"/>
      </w:docPartPr>
      <w:docPartBody>
        <w:p w:rsidR="00F41E9F" w:rsidRDefault="002756B4">
          <w:pPr>
            <w:pStyle w:val="398C810B0EED430CB38C784DE5E0E609"/>
          </w:pPr>
          <w:r w:rsidRPr="00776643">
            <w:rPr>
              <w:rStyle w:val="Heading2Char"/>
            </w:rPr>
            <w:t>SKILLS</w:t>
          </w:r>
        </w:p>
      </w:docPartBody>
    </w:docPart>
    <w:docPart>
      <w:docPartPr>
        <w:name w:val="AF6D69FCBE6F46A6871FBA9CB19A9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4B4BA-830E-4BD1-B1BB-111E06C25E0F}"/>
      </w:docPartPr>
      <w:docPartBody>
        <w:p w:rsidR="004A744D" w:rsidRDefault="00F41E9F" w:rsidP="00F41E9F">
          <w:pPr>
            <w:pStyle w:val="AF6D69FCBE6F46A6871FBA9CB19A9E17"/>
          </w:pPr>
          <w:r w:rsidRPr="005D47DE">
            <w:t>Profile</w:t>
          </w:r>
        </w:p>
      </w:docPartBody>
    </w:docPart>
    <w:docPart>
      <w:docPartPr>
        <w:name w:val="AB2F7BA9480946EA9C63378A3913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C74B1-A0FF-4E48-8A8D-7E1CA39A2A97}"/>
      </w:docPartPr>
      <w:docPartBody>
        <w:p w:rsidR="004A744D" w:rsidRDefault="00F41E9F" w:rsidP="00F41E9F">
          <w:pPr>
            <w:pStyle w:val="AB2F7BA9480946EA9C63378A3913A498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B5735CB0D9584B4A80425F9E5FDF1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C2E90-362D-462B-983B-92A18A3707FE}"/>
      </w:docPartPr>
      <w:docPartBody>
        <w:p w:rsidR="004A744D" w:rsidRDefault="00F41E9F" w:rsidP="00F41E9F">
          <w:pPr>
            <w:pStyle w:val="B5735CB0D9584B4A80425F9E5FDF184E"/>
          </w:pPr>
          <w:r w:rsidRPr="004D3011">
            <w:t>PHONE:</w:t>
          </w:r>
        </w:p>
      </w:docPartBody>
    </w:docPart>
    <w:docPart>
      <w:docPartPr>
        <w:name w:val="CF9DF56CA99D4E8B8A7A03F7BAB3F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1170F-E4E5-4150-9B93-F0D20BAB293A}"/>
      </w:docPartPr>
      <w:docPartBody>
        <w:p w:rsidR="004A744D" w:rsidRDefault="00F41E9F" w:rsidP="00F41E9F">
          <w:pPr>
            <w:pStyle w:val="CF9DF56CA99D4E8B8A7A03F7BAB3F4A2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Gilroy Mediu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FE"/>
    <w:rsid w:val="002756B4"/>
    <w:rsid w:val="002A3CFE"/>
    <w:rsid w:val="004A744D"/>
    <w:rsid w:val="00CA6A2B"/>
    <w:rsid w:val="00E2049B"/>
    <w:rsid w:val="00F4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41E9F"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EAF05643544A64B9073A8956260276">
    <w:name w:val="80EAF05643544A64B9073A8956260276"/>
  </w:style>
  <w:style w:type="paragraph" w:customStyle="1" w:styleId="37EFCFE519F64CD7A3258BDF8CE2D9E9">
    <w:name w:val="37EFCFE519F64CD7A3258BDF8CE2D9E9"/>
  </w:style>
  <w:style w:type="paragraph" w:customStyle="1" w:styleId="C699B15859C44A7594F8939748F8CACD">
    <w:name w:val="C699B15859C44A7594F8939748F8CACD"/>
  </w:style>
  <w:style w:type="paragraph" w:customStyle="1" w:styleId="74619E9A99A94A82B0667A0D616A5949">
    <w:name w:val="74619E9A99A94A82B0667A0D616A5949"/>
  </w:style>
  <w:style w:type="paragraph" w:customStyle="1" w:styleId="0E4486B55A7047DDB594813975A9344F">
    <w:name w:val="0E4486B55A7047DDB594813975A9344F"/>
  </w:style>
  <w:style w:type="paragraph" w:customStyle="1" w:styleId="2C5A5A6E58E348168FD4E1F6906C1CFE">
    <w:name w:val="2C5A5A6E58E348168FD4E1F6906C1CFE"/>
  </w:style>
  <w:style w:type="paragraph" w:customStyle="1" w:styleId="801B083BF32E45EBB84584BABF4825C6">
    <w:name w:val="801B083BF32E45EBB84584BABF4825C6"/>
  </w:style>
  <w:style w:type="paragraph" w:customStyle="1" w:styleId="7749A52EB3C34D6DA7E39939D54DB288">
    <w:name w:val="7749A52EB3C34D6DA7E39939D54DB288"/>
  </w:style>
  <w:style w:type="paragraph" w:customStyle="1" w:styleId="F41F184871DA4F28BDAEF1B2FECE2ECF">
    <w:name w:val="F41F184871DA4F28BDAEF1B2FECE2ECF"/>
  </w:style>
  <w:style w:type="paragraph" w:customStyle="1" w:styleId="AAA7548792864F488B132A55F97F0753">
    <w:name w:val="AAA7548792864F488B132A55F97F0753"/>
  </w:style>
  <w:style w:type="paragraph" w:customStyle="1" w:styleId="F97BAD5D84AF4322B779E1168D48B840">
    <w:name w:val="F97BAD5D84AF4322B779E1168D48B840"/>
  </w:style>
  <w:style w:type="paragraph" w:customStyle="1" w:styleId="9040046B23CE44DEBC95F7CD8FA7BA1A">
    <w:name w:val="9040046B23CE44DEBC95F7CD8FA7BA1A"/>
  </w:style>
  <w:style w:type="character" w:customStyle="1" w:styleId="Heading2Char">
    <w:name w:val="Heading 2 Char"/>
    <w:basedOn w:val="DefaultParagraphFont"/>
    <w:link w:val="Heading2"/>
    <w:uiPriority w:val="9"/>
    <w:rsid w:val="00F41E9F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51165825713F482EA9F19ECA6DA9796E">
    <w:name w:val="51165825713F482EA9F19ECA6DA9796E"/>
  </w:style>
  <w:style w:type="paragraph" w:customStyle="1" w:styleId="5D4FB238FAA24AADAFBC01CFF55A7C05">
    <w:name w:val="5D4FB238FAA24AADAFBC01CFF55A7C05"/>
  </w:style>
  <w:style w:type="paragraph" w:customStyle="1" w:styleId="F7A204C1581D4EFFB84D831256E1D9F8">
    <w:name w:val="F7A204C1581D4EFFB84D831256E1D9F8"/>
  </w:style>
  <w:style w:type="paragraph" w:customStyle="1" w:styleId="1707234B2CA84DD59C2AD51A8E667ECC">
    <w:name w:val="1707234B2CA84DD59C2AD51A8E667ECC"/>
  </w:style>
  <w:style w:type="paragraph" w:customStyle="1" w:styleId="0B4FFBE0D1354ECABF638704FD53DE13">
    <w:name w:val="0B4FFBE0D1354ECABF638704FD53DE13"/>
  </w:style>
  <w:style w:type="paragraph" w:customStyle="1" w:styleId="5BADE99F3BF7460DA62C93EFE4D83689">
    <w:name w:val="5BADE99F3BF7460DA62C93EFE4D83689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EE00E1BDA97A444DA13929F4153945A0">
    <w:name w:val="EE00E1BDA97A444DA13929F4153945A0"/>
  </w:style>
  <w:style w:type="paragraph" w:customStyle="1" w:styleId="C1CE3B79E6FA4B5DA841463C09184B28">
    <w:name w:val="C1CE3B79E6FA4B5DA841463C09184B28"/>
  </w:style>
  <w:style w:type="paragraph" w:customStyle="1" w:styleId="97C3C055FA694440A57656DB68293004">
    <w:name w:val="97C3C055FA694440A57656DB68293004"/>
  </w:style>
  <w:style w:type="paragraph" w:customStyle="1" w:styleId="D84AEEEB142A486CB339A405ACF71E8C">
    <w:name w:val="D84AEEEB142A486CB339A405ACF71E8C"/>
  </w:style>
  <w:style w:type="paragraph" w:customStyle="1" w:styleId="EE04215F6CEE467F8EECE857AAAC0E8B">
    <w:name w:val="EE04215F6CEE467F8EECE857AAAC0E8B"/>
  </w:style>
  <w:style w:type="paragraph" w:customStyle="1" w:styleId="53571496CD1B438482839F003750C459">
    <w:name w:val="53571496CD1B438482839F003750C459"/>
  </w:style>
  <w:style w:type="paragraph" w:customStyle="1" w:styleId="03F366CC8D1B44698DCBA9848BDC684C">
    <w:name w:val="03F366CC8D1B44698DCBA9848BDC684C"/>
  </w:style>
  <w:style w:type="paragraph" w:customStyle="1" w:styleId="C1A11077B5D94A0EAB20A9C61A720FBC">
    <w:name w:val="C1A11077B5D94A0EAB20A9C61A720FBC"/>
  </w:style>
  <w:style w:type="paragraph" w:customStyle="1" w:styleId="6557ACE83B4A43F48E5C69FA17594812">
    <w:name w:val="6557ACE83B4A43F48E5C69FA17594812"/>
  </w:style>
  <w:style w:type="paragraph" w:customStyle="1" w:styleId="4FCD39D5E8874E52A557EBC00430F30A">
    <w:name w:val="4FCD39D5E8874E52A557EBC00430F30A"/>
  </w:style>
  <w:style w:type="paragraph" w:customStyle="1" w:styleId="A6A822F7A1944C5D9769FC1523A4D5E0">
    <w:name w:val="A6A822F7A1944C5D9769FC1523A4D5E0"/>
  </w:style>
  <w:style w:type="paragraph" w:customStyle="1" w:styleId="ED56A6436EBC436BB1EC6E53B84D4D77">
    <w:name w:val="ED56A6436EBC436BB1EC6E53B84D4D77"/>
  </w:style>
  <w:style w:type="paragraph" w:customStyle="1" w:styleId="2F46CF68F03246478BAB2F82864CB744">
    <w:name w:val="2F46CF68F03246478BAB2F82864CB744"/>
  </w:style>
  <w:style w:type="paragraph" w:customStyle="1" w:styleId="DB0078837F504F4FA381B48B056CC559">
    <w:name w:val="DB0078837F504F4FA381B48B056CC559"/>
  </w:style>
  <w:style w:type="paragraph" w:customStyle="1" w:styleId="DD1E5E70B48D4F6C97A2E6A928797CA5">
    <w:name w:val="DD1E5E70B48D4F6C97A2E6A928797CA5"/>
  </w:style>
  <w:style w:type="paragraph" w:customStyle="1" w:styleId="2E460EF987CF40299B27B81C8CC2A5C1">
    <w:name w:val="2E460EF987CF40299B27B81C8CC2A5C1"/>
  </w:style>
  <w:style w:type="paragraph" w:customStyle="1" w:styleId="1F4595390E6640118A0896469BEFFCA8">
    <w:name w:val="1F4595390E6640118A0896469BEFFCA8"/>
  </w:style>
  <w:style w:type="paragraph" w:customStyle="1" w:styleId="EC36AC0A462C453283FBCCDE569D9DA1">
    <w:name w:val="EC36AC0A462C453283FBCCDE569D9DA1"/>
  </w:style>
  <w:style w:type="paragraph" w:customStyle="1" w:styleId="DB1C96CF6F1D4617BA9278028940941B">
    <w:name w:val="DB1C96CF6F1D4617BA9278028940941B"/>
  </w:style>
  <w:style w:type="paragraph" w:customStyle="1" w:styleId="A22979DF1AC64915894A30C424E175C7">
    <w:name w:val="A22979DF1AC64915894A30C424E175C7"/>
  </w:style>
  <w:style w:type="paragraph" w:customStyle="1" w:styleId="0951E736C28A42C3A3CE230564D9CD53">
    <w:name w:val="0951E736C28A42C3A3CE230564D9CD53"/>
  </w:style>
  <w:style w:type="paragraph" w:customStyle="1" w:styleId="9795B9138FF9438CB8848C8D3877307C">
    <w:name w:val="9795B9138FF9438CB8848C8D3877307C"/>
  </w:style>
  <w:style w:type="paragraph" w:customStyle="1" w:styleId="398C810B0EED430CB38C784DE5E0E609">
    <w:name w:val="398C810B0EED430CB38C784DE5E0E609"/>
  </w:style>
  <w:style w:type="paragraph" w:customStyle="1" w:styleId="C3F8B98B21C64E668AEA5130DBE05022">
    <w:name w:val="C3F8B98B21C64E668AEA5130DBE05022"/>
    <w:rsid w:val="002A3CFE"/>
  </w:style>
  <w:style w:type="paragraph" w:customStyle="1" w:styleId="8B34AF3E4E724527B5A3942770150AE5">
    <w:name w:val="8B34AF3E4E724527B5A3942770150AE5"/>
    <w:rsid w:val="002A3CFE"/>
  </w:style>
  <w:style w:type="paragraph" w:customStyle="1" w:styleId="341B5904D99F45DDB38B2FAD31BAE17E">
    <w:name w:val="341B5904D99F45DDB38B2FAD31BAE17E"/>
    <w:rsid w:val="002A3CFE"/>
  </w:style>
  <w:style w:type="paragraph" w:customStyle="1" w:styleId="DC7F3B8D7DB24372BF1599D6873F1D83">
    <w:name w:val="DC7F3B8D7DB24372BF1599D6873F1D83"/>
    <w:rsid w:val="002A3CFE"/>
  </w:style>
  <w:style w:type="paragraph" w:customStyle="1" w:styleId="90E63FD70C5649428C0DF61F3152FEB7">
    <w:name w:val="90E63FD70C5649428C0DF61F3152FEB7"/>
    <w:rsid w:val="002A3CFE"/>
  </w:style>
  <w:style w:type="paragraph" w:customStyle="1" w:styleId="2ED3C0D5992F479CA09955F3CC3A902B">
    <w:name w:val="2ED3C0D5992F479CA09955F3CC3A902B"/>
    <w:rsid w:val="002A3CFE"/>
  </w:style>
  <w:style w:type="paragraph" w:customStyle="1" w:styleId="3D2E744A4DBD49DF9FCF7E27216365E9">
    <w:name w:val="3D2E744A4DBD49DF9FCF7E27216365E9"/>
    <w:rsid w:val="002A3CFE"/>
  </w:style>
  <w:style w:type="paragraph" w:customStyle="1" w:styleId="1F849E4F23444076B3610FAB78B05E58">
    <w:name w:val="1F849E4F23444076B3610FAB78B05E58"/>
    <w:rsid w:val="002A3CFE"/>
  </w:style>
  <w:style w:type="paragraph" w:customStyle="1" w:styleId="AF6D69FCBE6F46A6871FBA9CB19A9E17">
    <w:name w:val="AF6D69FCBE6F46A6871FBA9CB19A9E17"/>
    <w:rsid w:val="00F41E9F"/>
  </w:style>
  <w:style w:type="paragraph" w:customStyle="1" w:styleId="AB2F7BA9480946EA9C63378A3913A498">
    <w:name w:val="AB2F7BA9480946EA9C63378A3913A498"/>
    <w:rsid w:val="00F41E9F"/>
  </w:style>
  <w:style w:type="paragraph" w:customStyle="1" w:styleId="B5735CB0D9584B4A80425F9E5FDF184E">
    <w:name w:val="B5735CB0D9584B4A80425F9E5FDF184E"/>
    <w:rsid w:val="00F41E9F"/>
  </w:style>
  <w:style w:type="paragraph" w:customStyle="1" w:styleId="CF9DF56CA99D4E8B8A7A03F7BAB3F4A2">
    <w:name w:val="CF9DF56CA99D4E8B8A7A03F7BAB3F4A2"/>
    <w:rsid w:val="00F41E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resume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2022-12-05T08:32:00Z</dcterms:created>
  <dcterms:modified xsi:type="dcterms:W3CDTF">2023-01-13T03:21:00Z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